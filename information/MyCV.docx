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C4CA97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39E337E" w14:textId="24463A9C" w:rsidR="001B2ABD" w:rsidRDefault="00BC689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4690FBD" wp14:editId="4EE05DAA">
                  <wp:simplePos x="0" y="0"/>
                  <wp:positionH relativeFrom="column">
                    <wp:posOffset>113030</wp:posOffset>
                  </wp:positionH>
                  <wp:positionV relativeFrom="page">
                    <wp:posOffset>352425</wp:posOffset>
                  </wp:positionV>
                  <wp:extent cx="1849120" cy="1849120"/>
                  <wp:effectExtent l="57150" t="57150" r="55880" b="932180"/>
                  <wp:wrapNone/>
                  <wp:docPr id="5" name="Picture 5" descr="A person wearing sun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wearing sunglasses&#10;&#10;Description automatically generated with low confidence"/>
                          <pic:cNvPicPr/>
                        </pic:nvPicPr>
                        <pic:blipFill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1849120"/>
                          </a:xfrm>
                          <a:prstGeom prst="ellipse">
                            <a:avLst/>
                          </a:prstGeom>
                          <a:ln w="127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72A61E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FFBDCA6" w14:textId="34742B23" w:rsidR="001B2ABD" w:rsidRPr="006C1D9D" w:rsidRDefault="006E5F82" w:rsidP="006C1D9D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ahmed        el farra</w:t>
            </w:r>
          </w:p>
        </w:tc>
      </w:tr>
      <w:tr w:rsidR="001B2ABD" w14:paraId="1F9EE33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93942876D2347D3BAC30C696C494670"/>
              </w:placeholder>
              <w:temporary/>
              <w:showingPlcHdr/>
              <w15:appearance w15:val="hidden"/>
            </w:sdtPr>
            <w:sdtEndPr/>
            <w:sdtContent>
              <w:p w14:paraId="640D256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761841D" w14:textId="47E9EC37" w:rsidR="00385167" w:rsidRPr="00C73EE4" w:rsidRDefault="00A825A3" w:rsidP="000041C4">
            <w:pPr>
              <w:pStyle w:val="NoSpacing"/>
              <w:rPr>
                <w:rFonts w:eastAsia="Times New Roman"/>
              </w:rPr>
            </w:pPr>
            <w:r>
              <w:t>Junior Computer Engineer</w:t>
            </w:r>
            <w:r w:rsidR="00385167" w:rsidRPr="00C73EE4">
              <w:t xml:space="preserve"> with a warm and friendly demeanor </w:t>
            </w:r>
            <w:r w:rsidR="006C1D9D" w:rsidRPr="00C73EE4">
              <w:t>always</w:t>
            </w:r>
            <w:r w:rsidR="00385167" w:rsidRPr="00C73EE4">
              <w:t xml:space="preserve">! Skilled at conflict resolution. Team builder who is acutely attentive to </w:t>
            </w:r>
            <w:r>
              <w:t>teammates</w:t>
            </w:r>
            <w:r w:rsidR="00385167" w:rsidRPr="00C73EE4">
              <w:t>. Punctual problem solver and avid multitasker</w:t>
            </w:r>
            <w:r w:rsidR="00A40869" w:rsidRPr="00C73EE4">
              <w:t xml:space="preserve">. </w:t>
            </w:r>
            <w:r w:rsidR="00385167" w:rsidRPr="00C73EE4">
              <w:t>Track record of being an essential part of the</w:t>
            </w:r>
            <w:r>
              <w:t xml:space="preserve"> </w:t>
            </w:r>
            <w:r w:rsidR="00385167" w:rsidRPr="00C73EE4">
              <w:t>team and instrumental in p</w:t>
            </w:r>
            <w:r w:rsidR="00385167" w:rsidRPr="00C73EE4">
              <w:rPr>
                <w:rFonts w:eastAsia="Times New Roman"/>
              </w:rPr>
              <w:t>roviding effective solutions that produce immediate impact and contribute to the establishment’s long</w:t>
            </w:r>
            <w:r w:rsidR="00385167" w:rsidRPr="00C73EE4">
              <w:t>-</w:t>
            </w:r>
            <w:r w:rsidR="00385167" w:rsidRPr="00C73EE4">
              <w:rPr>
                <w:rFonts w:eastAsia="Times New Roman"/>
              </w:rPr>
              <w:t>term success.</w:t>
            </w:r>
          </w:p>
          <w:p w14:paraId="23162B3F" w14:textId="77777777" w:rsidR="00036450" w:rsidRDefault="00036450" w:rsidP="009260CD"/>
          <w:p w14:paraId="2485DA25" w14:textId="77777777" w:rsidR="00036450" w:rsidRDefault="00036450" w:rsidP="00036450"/>
          <w:sdt>
            <w:sdtPr>
              <w:id w:val="-1954003311"/>
              <w:placeholder>
                <w:docPart w:val="E27B4889E8BE462EB41899F6460DA6F0"/>
              </w:placeholder>
              <w:temporary/>
              <w:showingPlcHdr/>
              <w15:appearance w15:val="hidden"/>
            </w:sdtPr>
            <w:sdtEndPr/>
            <w:sdtContent>
              <w:p w14:paraId="3E0E7124" w14:textId="77777777"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96061FF7C74D48A2962D0194CD507537"/>
              </w:placeholder>
              <w:temporary/>
              <w:showingPlcHdr/>
              <w15:appearance w15:val="hidden"/>
            </w:sdtPr>
            <w:sdtEndPr/>
            <w:sdtContent>
              <w:p w14:paraId="4B1758A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9B0F20E" w14:textId="23BF1D71" w:rsidR="004D3011" w:rsidRDefault="00A825A3" w:rsidP="004D3011">
            <w:r>
              <w:t>552-484-0847</w:t>
            </w:r>
          </w:p>
          <w:p w14:paraId="7442F8CC" w14:textId="77777777" w:rsidR="004D3011" w:rsidRPr="004D3011" w:rsidRDefault="004D3011" w:rsidP="004D3011"/>
          <w:p w14:paraId="484F91A9" w14:textId="77777777" w:rsidR="004D3011" w:rsidRDefault="000041C4" w:rsidP="004D3011">
            <w:r>
              <w:t>LINKEDIN:</w:t>
            </w:r>
          </w:p>
          <w:p w14:paraId="2F93DB6F" w14:textId="17BFFA5B" w:rsidR="004D3011" w:rsidRDefault="00385167" w:rsidP="004D3011">
            <w:r>
              <w:t>www.linkedin.com/in/</w:t>
            </w:r>
            <w:r w:rsidR="00667114">
              <w:t>ahmadalfarra</w:t>
            </w:r>
          </w:p>
          <w:p w14:paraId="5655FF66" w14:textId="77777777" w:rsidR="004D3011" w:rsidRDefault="004D3011" w:rsidP="004D3011"/>
          <w:sdt>
            <w:sdtPr>
              <w:id w:val="-240260293"/>
              <w:placeholder>
                <w:docPart w:val="67DC0EF98C094851B27FF29FAC8FB7DF"/>
              </w:placeholder>
              <w:temporary/>
              <w:showingPlcHdr/>
              <w15:appearance w15:val="hidden"/>
            </w:sdtPr>
            <w:sdtEndPr/>
            <w:sdtContent>
              <w:p w14:paraId="3C33D03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499A0E" w14:textId="1FD87401" w:rsidR="00A825A3" w:rsidRPr="00A825A3" w:rsidRDefault="00A825A3" w:rsidP="00A825A3">
            <w:pPr>
              <w:rPr>
                <w:rStyle w:val="Hyperlink"/>
                <w:color w:val="auto"/>
                <w:u w:val="none"/>
              </w:rPr>
            </w:pPr>
            <w:r>
              <w:t>ahmadalfarra18@gmail.com</w:t>
            </w:r>
          </w:p>
          <w:p w14:paraId="64651396" w14:textId="77777777" w:rsidR="004D3011" w:rsidRPr="00CB0055" w:rsidRDefault="006C1D9D" w:rsidP="00C039FE">
            <w:pPr>
              <w:pStyle w:val="Heading3"/>
            </w:pPr>
            <w:r>
              <w:t>activities and interests</w:t>
            </w:r>
          </w:p>
          <w:p w14:paraId="14AD3D0F" w14:textId="198F32BB" w:rsidR="004D3011" w:rsidRDefault="006C1D9D" w:rsidP="004D3011">
            <w:r>
              <w:t>S</w:t>
            </w:r>
            <w:r w:rsidR="00A825A3">
              <w:t>wimming</w:t>
            </w:r>
          </w:p>
          <w:p w14:paraId="605AD766" w14:textId="77777777" w:rsidR="006C1D9D" w:rsidRDefault="00A825A3" w:rsidP="004D3011">
            <w:r>
              <w:t>Cycling</w:t>
            </w:r>
          </w:p>
          <w:p w14:paraId="112A72C7" w14:textId="77777777" w:rsidR="00A825A3" w:rsidRDefault="00A825A3" w:rsidP="004D3011">
            <w:r>
              <w:t>Drawing</w:t>
            </w:r>
          </w:p>
          <w:p w14:paraId="017B69FE" w14:textId="77777777" w:rsidR="00A825A3" w:rsidRDefault="00A825A3" w:rsidP="004D3011">
            <w:r>
              <w:t>Reading Books</w:t>
            </w:r>
          </w:p>
          <w:p w14:paraId="0EF9271A" w14:textId="15553914" w:rsidR="00A825A3" w:rsidRPr="004D3011" w:rsidRDefault="00A825A3" w:rsidP="004D3011"/>
        </w:tc>
        <w:tc>
          <w:tcPr>
            <w:tcW w:w="720" w:type="dxa"/>
          </w:tcPr>
          <w:p w14:paraId="075DCF9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447144958"/>
              <w:placeholder>
                <w:docPart w:val="F776B756B09C4B81BD996BBFA2AD3A0E"/>
              </w:placeholder>
              <w:temporary/>
              <w:showingPlcHdr/>
              <w15:appearance w15:val="hidden"/>
            </w:sdtPr>
            <w:sdtEndPr/>
            <w:sdtContent>
              <w:p w14:paraId="19D59C2D" w14:textId="77777777"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D52252" w14:textId="0683B1AA" w:rsidR="000041C4" w:rsidRPr="00036450" w:rsidRDefault="00A825A3" w:rsidP="000041C4">
            <w:pPr>
              <w:pStyle w:val="Heading4"/>
            </w:pPr>
            <w:r>
              <w:t>Sunlight International School</w:t>
            </w:r>
          </w:p>
          <w:p w14:paraId="35927191" w14:textId="690F6590" w:rsidR="000041C4" w:rsidRPr="00B359E4" w:rsidRDefault="00A825A3" w:rsidP="000041C4">
            <w:pPr>
              <w:pStyle w:val="Date"/>
            </w:pPr>
            <w:r>
              <w:t>September 2010 – June 2018</w:t>
            </w:r>
          </w:p>
          <w:p w14:paraId="4E1B8FFB" w14:textId="79EC05BB" w:rsidR="000041C4" w:rsidRDefault="00A825A3" w:rsidP="000041C4">
            <w:r>
              <w:t>Grades 5 – 12</w:t>
            </w:r>
          </w:p>
          <w:p w14:paraId="1BE3E4AD" w14:textId="77777777" w:rsidR="00A825A3" w:rsidRDefault="00A825A3" w:rsidP="000041C4"/>
          <w:p w14:paraId="2835676D" w14:textId="64E2846F" w:rsidR="00A825A3" w:rsidRPr="00036450" w:rsidRDefault="00A825A3" w:rsidP="00A825A3">
            <w:pPr>
              <w:pStyle w:val="Heading4"/>
            </w:pPr>
            <w:r>
              <w:t>Doğuş University</w:t>
            </w:r>
          </w:p>
          <w:p w14:paraId="23CD7EDD" w14:textId="2A2747F1" w:rsidR="00A825A3" w:rsidRPr="00B359E4" w:rsidRDefault="00A825A3" w:rsidP="00A825A3">
            <w:pPr>
              <w:pStyle w:val="Date"/>
            </w:pPr>
            <w:r>
              <w:t>September 201</w:t>
            </w:r>
            <w:r>
              <w:t>8</w:t>
            </w:r>
            <w:r>
              <w:t xml:space="preserve"> – </w:t>
            </w:r>
            <w:r>
              <w:t>till date</w:t>
            </w:r>
          </w:p>
          <w:p w14:paraId="1D88BBF4" w14:textId="4194E09D" w:rsidR="00A825A3" w:rsidRDefault="00A825A3" w:rsidP="00A825A3">
            <w:r>
              <w:t>Bachelor of Computer Engineering</w:t>
            </w:r>
          </w:p>
          <w:p w14:paraId="19713CC7" w14:textId="77777777" w:rsidR="00A825A3" w:rsidRDefault="00A825A3" w:rsidP="000041C4"/>
          <w:p w14:paraId="126F74E4" w14:textId="77777777" w:rsidR="000041C4" w:rsidRDefault="000041C4" w:rsidP="000041C4"/>
          <w:p w14:paraId="58E40719" w14:textId="77777777" w:rsidR="00036450" w:rsidRDefault="006C1D9D" w:rsidP="00036450">
            <w:pPr>
              <w:pStyle w:val="Heading2"/>
            </w:pPr>
            <w:r>
              <w:t>key skills and characteristics</w:t>
            </w:r>
          </w:p>
          <w:p w14:paraId="3EF133BB" w14:textId="7A994DF4" w:rsidR="006C1D9D" w:rsidRPr="000041C4" w:rsidRDefault="00A825A3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Front-End Web Development </w:t>
            </w:r>
          </w:p>
          <w:p w14:paraId="465A6B1E" w14:textId="412C3F6D" w:rsidR="006C1D9D" w:rsidRPr="000041C4" w:rsidRDefault="0032537B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Back-End Web Development - Beginner</w:t>
            </w:r>
          </w:p>
          <w:p w14:paraId="15CC441B" w14:textId="771AD097" w:rsidR="006C1D9D" w:rsidRPr="000041C4" w:rsidRDefault="0032537B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C++, </w:t>
            </w:r>
            <w:r w:rsidR="00667114">
              <w:rPr>
                <w:sz w:val="16"/>
                <w:szCs w:val="16"/>
              </w:rPr>
              <w:t>Java,</w:t>
            </w:r>
            <w:r>
              <w:rPr>
                <w:sz w:val="16"/>
                <w:szCs w:val="16"/>
              </w:rPr>
              <w:t xml:space="preserve"> and Python</w:t>
            </w:r>
          </w:p>
          <w:p w14:paraId="12B8193B" w14:textId="16C44078" w:rsidR="006C1D9D" w:rsidRPr="000041C4" w:rsidRDefault="0032537B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Kali Linux</w:t>
            </w:r>
          </w:p>
          <w:p w14:paraId="3BACABC0" w14:textId="18050D13" w:rsidR="006C1D9D" w:rsidRPr="000041C4" w:rsidRDefault="0032537B" w:rsidP="006C1D9D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 builder</w:t>
            </w:r>
          </w:p>
          <w:p w14:paraId="60298B3D" w14:textId="77777777" w:rsidR="00036450" w:rsidRPr="0032537B" w:rsidRDefault="00A825A3" w:rsidP="00A825A3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sz w:val="16"/>
                <w:szCs w:val="16"/>
              </w:rPr>
              <w:t>Excellent listener</w:t>
            </w:r>
          </w:p>
          <w:p w14:paraId="7B3E1923" w14:textId="77777777" w:rsidR="0032537B" w:rsidRDefault="0032537B" w:rsidP="0032537B">
            <w:pPr>
              <w:pStyle w:val="ListBullet"/>
              <w:numPr>
                <w:ilvl w:val="0"/>
                <w:numId w:val="0"/>
              </w:numPr>
              <w:ind w:left="420" w:hanging="360"/>
              <w:jc w:val="both"/>
              <w:rPr>
                <w:color w:val="FFFFFF" w:themeColor="background1"/>
              </w:rPr>
            </w:pPr>
          </w:p>
          <w:p w14:paraId="09083CF9" w14:textId="77777777" w:rsidR="0032537B" w:rsidRDefault="0032537B" w:rsidP="0032537B">
            <w:pPr>
              <w:pStyle w:val="Heading2"/>
            </w:pPr>
            <w:r>
              <w:t>Reference</w:t>
            </w:r>
          </w:p>
          <w:p w14:paraId="1C17D900" w14:textId="77777777" w:rsidR="0032537B" w:rsidRPr="0032537B" w:rsidRDefault="0032537B" w:rsidP="0032537B">
            <w:pPr>
              <w:pStyle w:val="ListBullet"/>
              <w:ind w:left="420"/>
              <w:jc w:val="both"/>
              <w:rPr>
                <w:sz w:val="16"/>
                <w:szCs w:val="16"/>
              </w:rPr>
            </w:pPr>
            <w:r w:rsidRPr="0032537B">
              <w:rPr>
                <w:sz w:val="16"/>
                <w:szCs w:val="16"/>
              </w:rPr>
              <w:t>Ehab El Farra, Father - +966 595951200</w:t>
            </w:r>
          </w:p>
          <w:p w14:paraId="59ECA5D9" w14:textId="77777777" w:rsidR="0032537B" w:rsidRPr="0032537B" w:rsidRDefault="0032537B" w:rsidP="0032537B">
            <w:pPr>
              <w:pStyle w:val="ListBullet"/>
              <w:ind w:left="420"/>
              <w:jc w:val="both"/>
              <w:rPr>
                <w:sz w:val="16"/>
                <w:szCs w:val="16"/>
              </w:rPr>
            </w:pPr>
            <w:r w:rsidRPr="0032537B">
              <w:rPr>
                <w:sz w:val="16"/>
                <w:szCs w:val="16"/>
              </w:rPr>
              <w:t>Eyas El Farra, Uncle - +966 502233424</w:t>
            </w:r>
          </w:p>
          <w:p w14:paraId="66A34F4B" w14:textId="77777777" w:rsidR="0032537B" w:rsidRPr="0032537B" w:rsidRDefault="0032537B" w:rsidP="0032537B">
            <w:pPr>
              <w:pStyle w:val="ListBullet"/>
              <w:ind w:left="420"/>
              <w:jc w:val="both"/>
              <w:rPr>
                <w:sz w:val="16"/>
                <w:szCs w:val="16"/>
              </w:rPr>
            </w:pPr>
            <w:proofErr w:type="spellStart"/>
            <w:r w:rsidRPr="0032537B">
              <w:rPr>
                <w:sz w:val="16"/>
                <w:szCs w:val="16"/>
              </w:rPr>
              <w:t>Ercan</w:t>
            </w:r>
            <w:proofErr w:type="spellEnd"/>
            <w:r w:rsidRPr="0032537B">
              <w:rPr>
                <w:sz w:val="16"/>
                <w:szCs w:val="16"/>
              </w:rPr>
              <w:t xml:space="preserve"> Çetin - +90 532 283 01 62</w:t>
            </w:r>
          </w:p>
          <w:p w14:paraId="0DB97A8B" w14:textId="447FF09A" w:rsidR="0032537B" w:rsidRPr="004D3011" w:rsidRDefault="0032537B" w:rsidP="0032537B">
            <w:pPr>
              <w:pStyle w:val="ListBullet"/>
              <w:numPr>
                <w:ilvl w:val="0"/>
                <w:numId w:val="0"/>
              </w:numPr>
              <w:ind w:left="420" w:hanging="360"/>
              <w:jc w:val="both"/>
              <w:rPr>
                <w:color w:val="FFFFFF" w:themeColor="background1"/>
              </w:rPr>
            </w:pPr>
          </w:p>
        </w:tc>
      </w:tr>
    </w:tbl>
    <w:p w14:paraId="2D7E8739" w14:textId="77777777" w:rsidR="0043117B" w:rsidRDefault="007D3811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DBB4E" w14:textId="77777777" w:rsidR="006E5F82" w:rsidRDefault="006E5F82" w:rsidP="000C45FF">
      <w:r>
        <w:separator/>
      </w:r>
    </w:p>
  </w:endnote>
  <w:endnote w:type="continuationSeparator" w:id="0">
    <w:p w14:paraId="759AF6F0" w14:textId="77777777" w:rsidR="006E5F82" w:rsidRDefault="006E5F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EEC5F" w14:textId="77777777" w:rsidR="006E5F82" w:rsidRDefault="006E5F82" w:rsidP="000C45FF">
      <w:r>
        <w:separator/>
      </w:r>
    </w:p>
  </w:footnote>
  <w:footnote w:type="continuationSeparator" w:id="0">
    <w:p w14:paraId="20CBB44E" w14:textId="77777777" w:rsidR="006E5F82" w:rsidRDefault="006E5F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4B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0498B6" wp14:editId="6B632FC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36A580B"/>
    <w:multiLevelType w:val="hybridMultilevel"/>
    <w:tmpl w:val="B5A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82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37B"/>
    <w:rsid w:val="003254B5"/>
    <w:rsid w:val="0035285C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6E75"/>
    <w:rsid w:val="00667114"/>
    <w:rsid w:val="006771D0"/>
    <w:rsid w:val="006C1D9D"/>
    <w:rsid w:val="006E5F82"/>
    <w:rsid w:val="00715FCB"/>
    <w:rsid w:val="00743101"/>
    <w:rsid w:val="007775E1"/>
    <w:rsid w:val="007867A0"/>
    <w:rsid w:val="007927F5"/>
    <w:rsid w:val="007D3811"/>
    <w:rsid w:val="00802CA0"/>
    <w:rsid w:val="009260CD"/>
    <w:rsid w:val="00952C25"/>
    <w:rsid w:val="009B539F"/>
    <w:rsid w:val="00A2118D"/>
    <w:rsid w:val="00A40869"/>
    <w:rsid w:val="00A825A3"/>
    <w:rsid w:val="00AD76E2"/>
    <w:rsid w:val="00B20152"/>
    <w:rsid w:val="00B359E4"/>
    <w:rsid w:val="00B57D98"/>
    <w:rsid w:val="00B70850"/>
    <w:rsid w:val="00BC6891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C7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2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3942876D2347D3BAC30C696C494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A97AE-3A92-482E-A692-55CB0174029D}"/>
      </w:docPartPr>
      <w:docPartBody>
        <w:p w:rsidR="00000000" w:rsidRDefault="00224B43">
          <w:pPr>
            <w:pStyle w:val="F93942876D2347D3BAC30C696C494670"/>
          </w:pPr>
          <w:r w:rsidRPr="00D5459D">
            <w:t>Profile</w:t>
          </w:r>
        </w:p>
      </w:docPartBody>
    </w:docPart>
    <w:docPart>
      <w:docPartPr>
        <w:name w:val="E27B4889E8BE462EB41899F6460DA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4684E-7FCE-4186-A7C5-BA31C0DFFDB9}"/>
      </w:docPartPr>
      <w:docPartBody>
        <w:p w:rsidR="00000000" w:rsidRDefault="00224B43">
          <w:pPr>
            <w:pStyle w:val="E27B4889E8BE462EB41899F6460DA6F0"/>
          </w:pPr>
          <w:r w:rsidRPr="00CB0055">
            <w:t>Contact</w:t>
          </w:r>
        </w:p>
      </w:docPartBody>
    </w:docPart>
    <w:docPart>
      <w:docPartPr>
        <w:name w:val="96061FF7C74D48A2962D0194CD50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6A37-752B-4F02-9E3C-A2E8057B6A80}"/>
      </w:docPartPr>
      <w:docPartBody>
        <w:p w:rsidR="00000000" w:rsidRDefault="00224B43">
          <w:pPr>
            <w:pStyle w:val="96061FF7C74D48A2962D0194CD507537"/>
          </w:pPr>
          <w:r w:rsidRPr="004D3011">
            <w:t>PHONE:</w:t>
          </w:r>
        </w:p>
      </w:docPartBody>
    </w:docPart>
    <w:docPart>
      <w:docPartPr>
        <w:name w:val="67DC0EF98C094851B27FF29FAC8F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7628-9D93-4690-8D6C-0589C394DBC1}"/>
      </w:docPartPr>
      <w:docPartBody>
        <w:p w:rsidR="00000000" w:rsidRDefault="00224B43">
          <w:pPr>
            <w:pStyle w:val="67DC0EF98C094851B27FF29FAC8FB7DF"/>
          </w:pPr>
          <w:r w:rsidRPr="004D3011">
            <w:t>EMAIL:</w:t>
          </w:r>
        </w:p>
      </w:docPartBody>
    </w:docPart>
    <w:docPart>
      <w:docPartPr>
        <w:name w:val="F776B756B09C4B81BD996BBFA2AD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BBA9-717F-4B06-B75B-DD67A6276A5B}"/>
      </w:docPartPr>
      <w:docPartBody>
        <w:p w:rsidR="00000000" w:rsidRDefault="00224B43">
          <w:pPr>
            <w:pStyle w:val="F776B756B09C4B81BD996BBFA2AD3A0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43"/>
    <w:rsid w:val="002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942876D2347D3BAC30C696C494670">
    <w:name w:val="F93942876D2347D3BAC30C696C494670"/>
  </w:style>
  <w:style w:type="paragraph" w:customStyle="1" w:styleId="E27B4889E8BE462EB41899F6460DA6F0">
    <w:name w:val="E27B4889E8BE462EB41899F6460DA6F0"/>
  </w:style>
  <w:style w:type="paragraph" w:customStyle="1" w:styleId="96061FF7C74D48A2962D0194CD507537">
    <w:name w:val="96061FF7C74D48A2962D0194CD507537"/>
  </w:style>
  <w:style w:type="paragraph" w:customStyle="1" w:styleId="67DC0EF98C094851B27FF29FAC8FB7DF">
    <w:name w:val="67DC0EF98C094851B27FF29FAC8FB7DF"/>
  </w:style>
  <w:style w:type="paragraph" w:customStyle="1" w:styleId="2B51BA6F8A7449B699820101CDA23D21">
    <w:name w:val="2B51BA6F8A7449B699820101CDA23D21"/>
  </w:style>
  <w:style w:type="paragraph" w:customStyle="1" w:styleId="F776B756B09C4B81BD996BBFA2AD3A0E">
    <w:name w:val="F776B756B09C4B81BD996BBFA2AD3A0E"/>
  </w:style>
  <w:style w:type="paragraph" w:customStyle="1" w:styleId="976B1ED058754A5BB38AAEC5BB114F0F">
    <w:name w:val="976B1ED058754A5BB38AAEC5BB114F0F"/>
    <w:rsid w:val="00224B43"/>
  </w:style>
  <w:style w:type="paragraph" w:customStyle="1" w:styleId="27227413F581461FA939E2437EECA635">
    <w:name w:val="27227413F581461FA939E2437EECA635"/>
    <w:rsid w:val="00224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2021-02-08T16:52:00Z</dcterms:created>
  <dcterms:modified xsi:type="dcterms:W3CDTF">2021-02-08T16:52:00Z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